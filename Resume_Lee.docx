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6A863ED" w14:textId="77777777" w:rsidTr="007F5E05">
        <w:trPr>
          <w:trHeight w:hRule="exact" w:val="150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5458190" w14:textId="3A0CFCF5" w:rsidR="00692703" w:rsidRPr="008A6A4F" w:rsidRDefault="00D0225D" w:rsidP="00913946">
            <w:pPr>
              <w:pStyle w:val="Title"/>
              <w:rPr>
                <w:sz w:val="64"/>
                <w:szCs w:val="64"/>
              </w:rPr>
            </w:pPr>
            <w:r w:rsidRPr="008A6A4F">
              <w:rPr>
                <w:sz w:val="64"/>
                <w:szCs w:val="64"/>
              </w:rPr>
              <w:t>Stephen</w:t>
            </w:r>
            <w:r w:rsidR="00692703" w:rsidRPr="008A6A4F">
              <w:rPr>
                <w:sz w:val="64"/>
                <w:szCs w:val="64"/>
              </w:rPr>
              <w:t xml:space="preserve"> </w:t>
            </w:r>
            <w:r w:rsidRPr="008A6A4F">
              <w:rPr>
                <w:rStyle w:val="IntenseEmphasis"/>
                <w:sz w:val="64"/>
                <w:szCs w:val="64"/>
              </w:rPr>
              <w:t>Lee</w:t>
            </w:r>
          </w:p>
          <w:p w14:paraId="36885891" w14:textId="0A508AE1" w:rsidR="00692703" w:rsidRPr="00701F59" w:rsidRDefault="00D0225D" w:rsidP="00913946">
            <w:pPr>
              <w:pStyle w:val="ContactInfo"/>
              <w:contextualSpacing w:val="0"/>
              <w:rPr>
                <w:sz w:val="20"/>
                <w:szCs w:val="20"/>
              </w:rPr>
            </w:pPr>
            <w:r w:rsidRPr="00701F59">
              <w:rPr>
                <w:sz w:val="20"/>
                <w:szCs w:val="20"/>
              </w:rPr>
              <w:t>19 Pacifico Ave, Daly City, CA, 94015</w:t>
            </w:r>
            <w:r w:rsidR="00692703" w:rsidRPr="00701F59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-1459182552"/>
                <w:placeholder>
                  <w:docPart w:val="2C850AD0501B40C7BDA6E23A306921B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01F59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701F59">
              <w:rPr>
                <w:sz w:val="20"/>
                <w:szCs w:val="20"/>
              </w:rPr>
              <w:t xml:space="preserve"> </w:t>
            </w:r>
            <w:r w:rsidRPr="00701F59">
              <w:rPr>
                <w:sz w:val="20"/>
                <w:szCs w:val="20"/>
              </w:rPr>
              <w:t>(650)515-9382</w:t>
            </w:r>
          </w:p>
          <w:p w14:paraId="02853E65" w14:textId="5A53B386" w:rsidR="008A6A4F" w:rsidRPr="00701F59" w:rsidRDefault="00D0225D" w:rsidP="008A6A4F">
            <w:pPr>
              <w:pStyle w:val="ContactInfoEmphasis"/>
              <w:contextualSpacing w:val="0"/>
              <w:rPr>
                <w:b w:val="0"/>
                <w:color w:val="0000FF"/>
                <w:sz w:val="20"/>
                <w:szCs w:val="20"/>
                <w:u w:val="single"/>
              </w:rPr>
            </w:pPr>
            <w:r w:rsidRPr="00701F59">
              <w:rPr>
                <w:sz w:val="20"/>
                <w:szCs w:val="20"/>
              </w:rPr>
              <w:t>slee26@mail.sfsu.edu</w:t>
            </w:r>
            <w:r w:rsidR="00692703" w:rsidRPr="00701F59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F383F400ADE24CF8BDF3ACA427ECC84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01F59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701F59">
              <w:rPr>
                <w:sz w:val="20"/>
                <w:szCs w:val="20"/>
              </w:rPr>
              <w:t xml:space="preserve"> </w:t>
            </w:r>
            <w:hyperlink r:id="rId7" w:history="1">
              <w:r w:rsidRPr="00701F59">
                <w:rPr>
                  <w:b w:val="0"/>
                  <w:color w:val="0000FF"/>
                  <w:sz w:val="20"/>
                  <w:szCs w:val="20"/>
                  <w:u w:val="single"/>
                </w:rPr>
                <w:t>https://www.linkedin.com/in/stephen-lee-822178174/</w:t>
              </w:r>
            </w:hyperlink>
            <w:r w:rsidR="00692703" w:rsidRPr="00701F59">
              <w:rPr>
                <w:sz w:val="20"/>
                <w:szCs w:val="20"/>
              </w:rPr>
              <w:t xml:space="preserve"> </w:t>
            </w:r>
          </w:p>
          <w:p w14:paraId="27BA71B1" w14:textId="228C7C32" w:rsidR="008A6A4F" w:rsidRPr="008A6A4F" w:rsidRDefault="008A6A4F" w:rsidP="008A6A4F">
            <w:pPr>
              <w:jc w:val="center"/>
            </w:pPr>
          </w:p>
        </w:tc>
      </w:tr>
    </w:tbl>
    <w:p w14:paraId="76145115" w14:textId="77777777" w:rsidR="00207A82" w:rsidRDefault="00207A82" w:rsidP="004E01EB">
      <w:pPr>
        <w:pStyle w:val="Heading1"/>
        <w:rPr>
          <w:sz w:val="22"/>
          <w:szCs w:val="22"/>
        </w:rPr>
      </w:pPr>
    </w:p>
    <w:p w14:paraId="19D61DF1" w14:textId="77777777" w:rsidR="00207A82" w:rsidRPr="00D330EB" w:rsidRDefault="00207A82" w:rsidP="00207A82">
      <w:pPr>
        <w:pStyle w:val="Heading1"/>
        <w:rPr>
          <w:sz w:val="20"/>
          <w:szCs w:val="20"/>
        </w:rPr>
      </w:pPr>
      <w:r w:rsidRPr="00D330EB">
        <w:rPr>
          <w:sz w:val="20"/>
          <w:szCs w:val="20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207A82" w:rsidRPr="00CF1A49" w14:paraId="03196E90" w14:textId="77777777" w:rsidTr="00A41779">
        <w:tc>
          <w:tcPr>
            <w:tcW w:w="9290" w:type="dxa"/>
          </w:tcPr>
          <w:p w14:paraId="4647583A" w14:textId="77777777" w:rsidR="00207A82" w:rsidRPr="008A6A4F" w:rsidRDefault="00207A82" w:rsidP="00A41779">
            <w:pPr>
              <w:pStyle w:val="Heading3"/>
              <w:contextualSpacing w:val="0"/>
              <w:outlineLvl w:val="2"/>
              <w:rPr>
                <w:sz w:val="19"/>
                <w:szCs w:val="19"/>
              </w:rPr>
            </w:pPr>
            <w:r w:rsidRPr="008A6A4F">
              <w:rPr>
                <w:sz w:val="19"/>
                <w:szCs w:val="19"/>
              </w:rPr>
              <w:t>august 2016 - july 2020</w:t>
            </w:r>
          </w:p>
          <w:p w14:paraId="3A109352" w14:textId="77777777" w:rsidR="00207A82" w:rsidRPr="008A6A4F" w:rsidRDefault="00207A82" w:rsidP="00A4177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A6A4F">
              <w:rPr>
                <w:sz w:val="20"/>
                <w:szCs w:val="20"/>
              </w:rPr>
              <w:t xml:space="preserve">B.S. Business administration – information systems, </w:t>
            </w:r>
            <w:r w:rsidRPr="008A6A4F">
              <w:rPr>
                <w:rStyle w:val="SubtleReference"/>
                <w:sz w:val="20"/>
                <w:szCs w:val="20"/>
              </w:rPr>
              <w:t>san francisco state universtiy</w:t>
            </w:r>
          </w:p>
          <w:p w14:paraId="28F079FF" w14:textId="77777777" w:rsidR="00207A82" w:rsidRPr="004E67F2" w:rsidRDefault="00207A82" w:rsidP="00A4177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4E67F2">
              <w:rPr>
                <w:sz w:val="18"/>
                <w:szCs w:val="18"/>
              </w:rPr>
              <w:t>Overall GPA: 3.46</w:t>
            </w:r>
          </w:p>
          <w:p w14:paraId="2C84F0DF" w14:textId="77777777" w:rsidR="00207A82" w:rsidRPr="00A01846" w:rsidRDefault="00207A82" w:rsidP="00A41779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E67F2">
              <w:rPr>
                <w:sz w:val="18"/>
                <w:szCs w:val="18"/>
              </w:rPr>
              <w:t xml:space="preserve">Coursework: Building Business Applications, Information Systems Analysis and Design, Managing Enterprise Data and Networks, </w:t>
            </w:r>
            <w:r>
              <w:rPr>
                <w:sz w:val="18"/>
                <w:szCs w:val="18"/>
              </w:rPr>
              <w:t xml:space="preserve">IT </w:t>
            </w:r>
            <w:r w:rsidRPr="004E67F2">
              <w:rPr>
                <w:sz w:val="18"/>
                <w:szCs w:val="18"/>
              </w:rPr>
              <w:t>Project Management, Multimedia Business Application Development, Building Web Applications with Open Source Software</w:t>
            </w:r>
          </w:p>
        </w:tc>
      </w:tr>
    </w:tbl>
    <w:p w14:paraId="0BBCF484" w14:textId="2DB78FCC" w:rsidR="004E01EB" w:rsidRPr="00D330EB" w:rsidRDefault="00CB420B" w:rsidP="004E01EB">
      <w:pPr>
        <w:pStyle w:val="Heading1"/>
        <w:rPr>
          <w:sz w:val="20"/>
          <w:szCs w:val="20"/>
        </w:rPr>
      </w:pPr>
      <w:r w:rsidRPr="00D330EB">
        <w:rPr>
          <w:sz w:val="20"/>
          <w:szCs w:val="20"/>
        </w:rP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22BB66E" w14:textId="77777777" w:rsidTr="00D330EB">
        <w:trPr>
          <w:trHeight w:val="832"/>
        </w:trPr>
        <w:tc>
          <w:tcPr>
            <w:tcW w:w="9290" w:type="dxa"/>
          </w:tcPr>
          <w:p w14:paraId="6AFD2A71" w14:textId="3C26B49A" w:rsidR="001D0BF1" w:rsidRPr="008A6A4F" w:rsidRDefault="00CB420B" w:rsidP="001D0BF1">
            <w:pPr>
              <w:pStyle w:val="Heading3"/>
              <w:contextualSpacing w:val="0"/>
              <w:outlineLvl w:val="2"/>
              <w:rPr>
                <w:sz w:val="19"/>
                <w:szCs w:val="19"/>
              </w:rPr>
            </w:pPr>
            <w:r w:rsidRPr="008A6A4F">
              <w:rPr>
                <w:sz w:val="19"/>
                <w:szCs w:val="19"/>
              </w:rPr>
              <w:t>february 2020</w:t>
            </w:r>
            <w:r w:rsidR="001D0BF1" w:rsidRPr="008A6A4F">
              <w:rPr>
                <w:sz w:val="19"/>
                <w:szCs w:val="19"/>
              </w:rPr>
              <w:t xml:space="preserve"> – </w:t>
            </w:r>
            <w:r w:rsidRPr="008A6A4F">
              <w:rPr>
                <w:sz w:val="19"/>
                <w:szCs w:val="19"/>
              </w:rPr>
              <w:t>april 2020</w:t>
            </w:r>
          </w:p>
          <w:p w14:paraId="0D521DA0" w14:textId="65115185" w:rsidR="001D0BF1" w:rsidRPr="008A6A4F" w:rsidRDefault="00CB420B" w:rsidP="001D0BF1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A6A4F">
              <w:rPr>
                <w:sz w:val="20"/>
                <w:szCs w:val="20"/>
              </w:rPr>
              <w:t>sales administrative intern</w:t>
            </w:r>
            <w:r w:rsidR="001D0BF1" w:rsidRPr="008A6A4F">
              <w:rPr>
                <w:sz w:val="20"/>
                <w:szCs w:val="20"/>
              </w:rPr>
              <w:t xml:space="preserve">, </w:t>
            </w:r>
            <w:r w:rsidRPr="008A6A4F">
              <w:rPr>
                <w:rStyle w:val="SubtleReference"/>
                <w:sz w:val="20"/>
                <w:szCs w:val="20"/>
              </w:rPr>
              <w:t>ssf imported auto parts</w:t>
            </w:r>
          </w:p>
          <w:p w14:paraId="650D5D37" w14:textId="1602E465" w:rsidR="001E3120" w:rsidRPr="00CB420B" w:rsidRDefault="00CB420B" w:rsidP="004E67F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CB420B">
              <w:rPr>
                <w:sz w:val="18"/>
                <w:szCs w:val="18"/>
              </w:rPr>
              <w:t xml:space="preserve">Generated 200 </w:t>
            </w:r>
            <w:r w:rsidR="00647510">
              <w:rPr>
                <w:sz w:val="18"/>
                <w:szCs w:val="18"/>
              </w:rPr>
              <w:t>leads</w:t>
            </w:r>
            <w:r w:rsidRPr="00CB420B">
              <w:rPr>
                <w:sz w:val="18"/>
                <w:szCs w:val="18"/>
              </w:rPr>
              <w:t xml:space="preserve"> weekly and </w:t>
            </w:r>
            <w:r w:rsidR="00A01846">
              <w:rPr>
                <w:sz w:val="18"/>
                <w:szCs w:val="18"/>
              </w:rPr>
              <w:t>presented</w:t>
            </w:r>
            <w:r w:rsidRPr="00CB420B">
              <w:rPr>
                <w:sz w:val="18"/>
                <w:szCs w:val="18"/>
              </w:rPr>
              <w:t xml:space="preserve"> findings to the sales team </w:t>
            </w:r>
            <w:r w:rsidR="00CA7E17">
              <w:rPr>
                <w:sz w:val="18"/>
                <w:szCs w:val="18"/>
              </w:rPr>
              <w:t xml:space="preserve">for further </w:t>
            </w:r>
            <w:r w:rsidR="004E67F2">
              <w:rPr>
                <w:sz w:val="18"/>
                <w:szCs w:val="18"/>
              </w:rPr>
              <w:t>study</w:t>
            </w:r>
            <w:r w:rsidR="00CA7E17">
              <w:rPr>
                <w:sz w:val="18"/>
                <w:szCs w:val="18"/>
              </w:rPr>
              <w:t xml:space="preserve"> on </w:t>
            </w:r>
            <w:r w:rsidR="004E67F2">
              <w:rPr>
                <w:sz w:val="18"/>
                <w:szCs w:val="18"/>
              </w:rPr>
              <w:t>their qualities</w:t>
            </w:r>
            <w:r w:rsidR="00CA7E17">
              <w:rPr>
                <w:sz w:val="18"/>
                <w:szCs w:val="18"/>
              </w:rPr>
              <w:t xml:space="preserve"> </w:t>
            </w:r>
            <w:r w:rsidR="004E67F2">
              <w:rPr>
                <w:sz w:val="18"/>
                <w:szCs w:val="18"/>
              </w:rPr>
              <w:t xml:space="preserve">and their alignment </w:t>
            </w:r>
            <w:r w:rsidR="00CA7E17">
              <w:rPr>
                <w:sz w:val="18"/>
                <w:szCs w:val="18"/>
              </w:rPr>
              <w:t xml:space="preserve">with company </w:t>
            </w:r>
            <w:r w:rsidR="00385C13">
              <w:rPr>
                <w:sz w:val="18"/>
                <w:szCs w:val="18"/>
              </w:rPr>
              <w:t>qualifications</w:t>
            </w:r>
            <w:r w:rsidR="00CA7E17">
              <w:rPr>
                <w:sz w:val="18"/>
                <w:szCs w:val="18"/>
              </w:rPr>
              <w:t xml:space="preserve">. </w:t>
            </w:r>
          </w:p>
          <w:p w14:paraId="22473E3F" w14:textId="04D0678A" w:rsidR="002F5205" w:rsidRPr="00647510" w:rsidRDefault="002F5205" w:rsidP="00647510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CA7E17">
              <w:rPr>
                <w:sz w:val="18"/>
                <w:szCs w:val="18"/>
              </w:rPr>
              <w:t>Utilized</w:t>
            </w:r>
            <w:r w:rsidR="00A01846" w:rsidRPr="00CA7E17">
              <w:rPr>
                <w:sz w:val="18"/>
                <w:szCs w:val="18"/>
              </w:rPr>
              <w:t xml:space="preserve"> the company database, IBM AS/400, to</w:t>
            </w:r>
            <w:r w:rsidRPr="00CA7E17">
              <w:rPr>
                <w:sz w:val="18"/>
                <w:szCs w:val="18"/>
              </w:rPr>
              <w:t xml:space="preserve"> </w:t>
            </w:r>
            <w:r w:rsidR="00D330EB">
              <w:rPr>
                <w:sz w:val="18"/>
                <w:szCs w:val="18"/>
              </w:rPr>
              <w:t>handle customer data and fulfill product orders for welcome and promotional kits.</w:t>
            </w:r>
          </w:p>
        </w:tc>
      </w:tr>
      <w:tr w:rsidR="00F61DF9" w:rsidRPr="00CF1A49" w14:paraId="74CD5908" w14:textId="77777777" w:rsidTr="00D56066">
        <w:tc>
          <w:tcPr>
            <w:tcW w:w="9290" w:type="dxa"/>
            <w:tcMar>
              <w:top w:w="216" w:type="dxa"/>
            </w:tcMar>
          </w:tcPr>
          <w:p w14:paraId="02024EA4" w14:textId="5AA0EE7B" w:rsidR="00F61DF9" w:rsidRPr="008A6A4F" w:rsidRDefault="00CB420B" w:rsidP="00F61DF9">
            <w:pPr>
              <w:pStyle w:val="Heading3"/>
              <w:contextualSpacing w:val="0"/>
              <w:outlineLvl w:val="2"/>
              <w:rPr>
                <w:sz w:val="19"/>
                <w:szCs w:val="19"/>
              </w:rPr>
            </w:pPr>
            <w:r w:rsidRPr="008A6A4F">
              <w:rPr>
                <w:sz w:val="19"/>
                <w:szCs w:val="19"/>
              </w:rPr>
              <w:t>june 2019</w:t>
            </w:r>
            <w:r w:rsidR="00F61DF9" w:rsidRPr="008A6A4F">
              <w:rPr>
                <w:sz w:val="19"/>
                <w:szCs w:val="19"/>
              </w:rPr>
              <w:t xml:space="preserve"> – </w:t>
            </w:r>
            <w:r w:rsidRPr="008A6A4F">
              <w:rPr>
                <w:sz w:val="19"/>
                <w:szCs w:val="19"/>
              </w:rPr>
              <w:t>august 2019</w:t>
            </w:r>
          </w:p>
          <w:p w14:paraId="2D8F914B" w14:textId="6A05D4CE" w:rsidR="00F61DF9" w:rsidRPr="008A6A4F" w:rsidRDefault="00CB420B" w:rsidP="00F61DF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A6A4F">
              <w:rPr>
                <w:sz w:val="20"/>
                <w:szCs w:val="20"/>
              </w:rPr>
              <w:t>it quality assurance intern</w:t>
            </w:r>
            <w:r w:rsidR="00F61DF9" w:rsidRPr="008A6A4F">
              <w:rPr>
                <w:sz w:val="20"/>
                <w:szCs w:val="20"/>
              </w:rPr>
              <w:t xml:space="preserve">, </w:t>
            </w:r>
            <w:r w:rsidRPr="008A6A4F">
              <w:rPr>
                <w:rStyle w:val="SubtleReference"/>
                <w:sz w:val="20"/>
                <w:szCs w:val="20"/>
              </w:rPr>
              <w:t>state compensation insurance fund</w:t>
            </w:r>
          </w:p>
          <w:p w14:paraId="543967C2" w14:textId="3D67354E" w:rsidR="00647510" w:rsidRDefault="00647510" w:rsidP="004E67F2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Assisted with the launch of the company website by conducting test </w:t>
            </w:r>
            <w:r w:rsidR="00485BF1">
              <w:rPr>
                <w:sz w:val="18"/>
                <w:szCs w:val="18"/>
              </w:rPr>
              <w:t>cases</w:t>
            </w:r>
            <w:r>
              <w:rPr>
                <w:sz w:val="18"/>
                <w:szCs w:val="18"/>
              </w:rPr>
              <w:t xml:space="preserve"> to reduce the number of bugs and malfunctions for all devices and browsers. </w:t>
            </w:r>
          </w:p>
          <w:p w14:paraId="5999505C" w14:textId="33C67A3C" w:rsidR="00647510" w:rsidRPr="00CB420B" w:rsidRDefault="00647510" w:rsidP="004E67F2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Created, managed, and executed </w:t>
            </w:r>
            <w:r w:rsidR="00140827">
              <w:rPr>
                <w:sz w:val="18"/>
                <w:szCs w:val="18"/>
              </w:rPr>
              <w:t xml:space="preserve">over </w:t>
            </w:r>
            <w:r w:rsidR="00D56066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test scripts</w:t>
            </w:r>
            <w:r w:rsidR="00D56066">
              <w:rPr>
                <w:sz w:val="18"/>
                <w:szCs w:val="18"/>
              </w:rPr>
              <w:t xml:space="preserve"> weekly</w:t>
            </w:r>
            <w:r>
              <w:rPr>
                <w:sz w:val="18"/>
                <w:szCs w:val="18"/>
              </w:rPr>
              <w:t xml:space="preserve"> </w:t>
            </w:r>
            <w:r w:rsidR="00D56066">
              <w:rPr>
                <w:sz w:val="18"/>
                <w:szCs w:val="18"/>
              </w:rPr>
              <w:t xml:space="preserve">that targeted </w:t>
            </w:r>
            <w:r w:rsidR="00140827">
              <w:rPr>
                <w:sz w:val="18"/>
                <w:szCs w:val="18"/>
              </w:rPr>
              <w:t>any bugs</w:t>
            </w:r>
            <w:r w:rsidR="00D56066">
              <w:rPr>
                <w:sz w:val="18"/>
                <w:szCs w:val="18"/>
              </w:rPr>
              <w:t xml:space="preserve"> and updates </w:t>
            </w:r>
            <w:r w:rsidR="00DA78FA">
              <w:rPr>
                <w:sz w:val="18"/>
                <w:szCs w:val="18"/>
              </w:rPr>
              <w:t>for</w:t>
            </w:r>
            <w:r w:rsidR="00D56066">
              <w:rPr>
                <w:sz w:val="18"/>
                <w:szCs w:val="18"/>
              </w:rPr>
              <w:t xml:space="preserve"> employee applications. </w:t>
            </w:r>
          </w:p>
          <w:p w14:paraId="44258D23" w14:textId="61B386C3" w:rsidR="004E67F2" w:rsidRDefault="004E67F2" w:rsidP="004E67F2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Evaluated, documented, and relayed test results and findings over to project developers and managers to make necessary modifications to the application according to the device and browser. </w:t>
            </w:r>
          </w:p>
          <w:p w14:paraId="2F8953DF" w14:textId="77777777" w:rsidR="002F5205" w:rsidRPr="002F5205" w:rsidRDefault="002F5205" w:rsidP="002F5205">
            <w:pPr>
              <w:rPr>
                <w:sz w:val="18"/>
                <w:szCs w:val="18"/>
              </w:rPr>
            </w:pPr>
          </w:p>
          <w:p w14:paraId="71A6FE8E" w14:textId="29E1C0A1" w:rsidR="002F5205" w:rsidRPr="008A6A4F" w:rsidRDefault="007055E5" w:rsidP="002F5205">
            <w:pPr>
              <w:pStyle w:val="Heading3"/>
              <w:contextualSpacing w:val="0"/>
              <w:outlineLvl w:val="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october</w:t>
            </w:r>
            <w:r w:rsidR="002F5205" w:rsidRPr="008A6A4F">
              <w:rPr>
                <w:sz w:val="19"/>
                <w:szCs w:val="19"/>
              </w:rPr>
              <w:t xml:space="preserve"> 20</w:t>
            </w:r>
            <w:r>
              <w:rPr>
                <w:sz w:val="19"/>
                <w:szCs w:val="19"/>
              </w:rPr>
              <w:t>16</w:t>
            </w:r>
            <w:r w:rsidR="002F5205" w:rsidRPr="008A6A4F">
              <w:rPr>
                <w:sz w:val="19"/>
                <w:szCs w:val="19"/>
              </w:rPr>
              <w:t xml:space="preserve"> – </w:t>
            </w:r>
            <w:r>
              <w:rPr>
                <w:sz w:val="19"/>
                <w:szCs w:val="19"/>
              </w:rPr>
              <w:t>july</w:t>
            </w:r>
            <w:r w:rsidR="002F5205" w:rsidRPr="008A6A4F">
              <w:rPr>
                <w:sz w:val="19"/>
                <w:szCs w:val="19"/>
              </w:rPr>
              <w:t xml:space="preserve"> 20</w:t>
            </w:r>
            <w:r>
              <w:rPr>
                <w:sz w:val="19"/>
                <w:szCs w:val="19"/>
              </w:rPr>
              <w:t>18</w:t>
            </w:r>
          </w:p>
          <w:p w14:paraId="2E80846C" w14:textId="3629BFC9" w:rsidR="002F5205" w:rsidRPr="008A6A4F" w:rsidRDefault="002F5205" w:rsidP="002F5205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 w:rsidRPr="008A6A4F">
              <w:rPr>
                <w:sz w:val="20"/>
                <w:szCs w:val="20"/>
              </w:rPr>
              <w:t xml:space="preserve">sales </w:t>
            </w:r>
            <w:r w:rsidR="008A6A4F" w:rsidRPr="008A6A4F">
              <w:rPr>
                <w:sz w:val="20"/>
                <w:szCs w:val="20"/>
              </w:rPr>
              <w:t>Associate</w:t>
            </w:r>
            <w:r w:rsidRPr="008A6A4F">
              <w:rPr>
                <w:sz w:val="20"/>
                <w:szCs w:val="20"/>
              </w:rPr>
              <w:t xml:space="preserve">, </w:t>
            </w:r>
            <w:r w:rsidR="00AF6EDB" w:rsidRPr="008A6A4F">
              <w:rPr>
                <w:rStyle w:val="SubtleReference"/>
                <w:sz w:val="20"/>
                <w:szCs w:val="20"/>
              </w:rPr>
              <w:t>Babies r us</w:t>
            </w:r>
          </w:p>
          <w:p w14:paraId="13650060" w14:textId="22BFE589" w:rsidR="002F5205" w:rsidRPr="00CB420B" w:rsidRDefault="00AF6EDB" w:rsidP="004E67F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Designated as shift lead and delegated tasks to the staff based on schedules and area of expertise.  </w:t>
            </w:r>
          </w:p>
          <w:p w14:paraId="186D4AFE" w14:textId="1532AA71" w:rsidR="00AF6EDB" w:rsidRDefault="00AF6EDB" w:rsidP="004E67F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Shifted floor layout</w:t>
            </w:r>
            <w:r w:rsidR="00C91230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</w:t>
            </w:r>
            <w:r w:rsidR="00C91230">
              <w:rPr>
                <w:sz w:val="18"/>
                <w:szCs w:val="18"/>
              </w:rPr>
              <w:t xml:space="preserve">in accordance </w:t>
            </w:r>
            <w:r>
              <w:rPr>
                <w:sz w:val="18"/>
                <w:szCs w:val="18"/>
              </w:rPr>
              <w:t xml:space="preserve">to products </w:t>
            </w:r>
            <w:r w:rsidR="00485BF1">
              <w:rPr>
                <w:sz w:val="18"/>
                <w:szCs w:val="18"/>
              </w:rPr>
              <w:t>demand and sales</w:t>
            </w:r>
            <w:r>
              <w:rPr>
                <w:sz w:val="18"/>
                <w:szCs w:val="18"/>
              </w:rPr>
              <w:t xml:space="preserve">. </w:t>
            </w:r>
          </w:p>
          <w:p w14:paraId="394D12FD" w14:textId="77777777" w:rsidR="002F5205" w:rsidRDefault="00C91230" w:rsidP="004E67F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Trained arriving and existing employees on updated store policies and incoming products. </w:t>
            </w:r>
          </w:p>
          <w:p w14:paraId="77C5A810" w14:textId="2209FAF0" w:rsidR="00D56066" w:rsidRPr="00D56066" w:rsidRDefault="002256A7" w:rsidP="00D56066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 innovative initiatives weekly to promote and improve sales and customer satisfaction. </w:t>
            </w:r>
          </w:p>
        </w:tc>
      </w:tr>
    </w:tbl>
    <w:p w14:paraId="2084075F" w14:textId="4EA6CC94" w:rsidR="00D56066" w:rsidRPr="00D330EB" w:rsidRDefault="00D56066" w:rsidP="00D56066">
      <w:pPr>
        <w:pStyle w:val="Heading1"/>
        <w:rPr>
          <w:sz w:val="20"/>
          <w:szCs w:val="20"/>
        </w:rPr>
      </w:pPr>
      <w:r w:rsidRPr="00D330EB">
        <w:rPr>
          <w:sz w:val="20"/>
          <w:szCs w:val="20"/>
        </w:rPr>
        <w:t>extracurriculars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56066" w:rsidRPr="00CF1A49" w14:paraId="2332B3D9" w14:textId="77777777" w:rsidTr="00A41779">
        <w:tc>
          <w:tcPr>
            <w:tcW w:w="9290" w:type="dxa"/>
          </w:tcPr>
          <w:p w14:paraId="041B8AF3" w14:textId="3ACD0F6B" w:rsidR="00D56066" w:rsidRPr="008A6A4F" w:rsidRDefault="00D56066" w:rsidP="00A41779">
            <w:pPr>
              <w:pStyle w:val="Heading3"/>
              <w:contextualSpacing w:val="0"/>
              <w:outlineLvl w:val="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october</w:t>
            </w:r>
            <w:r w:rsidRPr="008A6A4F">
              <w:rPr>
                <w:sz w:val="19"/>
                <w:szCs w:val="19"/>
              </w:rPr>
              <w:t xml:space="preserve"> 201</w:t>
            </w:r>
            <w:r>
              <w:rPr>
                <w:sz w:val="19"/>
                <w:szCs w:val="19"/>
              </w:rPr>
              <w:t>7</w:t>
            </w:r>
            <w:r w:rsidRPr="008A6A4F">
              <w:rPr>
                <w:sz w:val="19"/>
                <w:szCs w:val="19"/>
              </w:rPr>
              <w:t xml:space="preserve"> - </w:t>
            </w:r>
            <w:r>
              <w:rPr>
                <w:sz w:val="19"/>
                <w:szCs w:val="19"/>
              </w:rPr>
              <w:t>present</w:t>
            </w:r>
          </w:p>
          <w:p w14:paraId="2FAE5209" w14:textId="25EB34F7" w:rsidR="00D56066" w:rsidRPr="008A6A4F" w:rsidRDefault="00D56066" w:rsidP="00A4177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Online </w:t>
            </w:r>
            <w:r w:rsidR="001777F1">
              <w:rPr>
                <w:sz w:val="20"/>
                <w:szCs w:val="20"/>
              </w:rPr>
              <w:t>shop</w:t>
            </w:r>
          </w:p>
          <w:p w14:paraId="4D8E013B" w14:textId="37D73343" w:rsidR="00D56066" w:rsidRPr="004E67F2" w:rsidRDefault="00140827" w:rsidP="00A4177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Managed inventory, pricing, and customer relations over various platforms. </w:t>
            </w:r>
          </w:p>
          <w:p w14:paraId="4E41363A" w14:textId="67A5256F" w:rsidR="00485BF1" w:rsidRPr="004E67F2" w:rsidRDefault="00485BF1" w:rsidP="00485BF1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over 150 transactions while maintaining a 4.9/5 customer satisfaction rating. </w:t>
            </w:r>
          </w:p>
          <w:p w14:paraId="08622282" w14:textId="6F9BD4C8" w:rsidR="00701F59" w:rsidRPr="008A6A4F" w:rsidRDefault="00701F59" w:rsidP="00701F59">
            <w:pPr>
              <w:pStyle w:val="Heading3"/>
              <w:contextualSpacing w:val="0"/>
              <w:outlineLvl w:val="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january</w:t>
            </w:r>
            <w:r w:rsidRPr="008A6A4F">
              <w:rPr>
                <w:sz w:val="19"/>
                <w:szCs w:val="19"/>
              </w:rPr>
              <w:t xml:space="preserve"> 201</w:t>
            </w:r>
            <w:r>
              <w:rPr>
                <w:sz w:val="19"/>
                <w:szCs w:val="19"/>
              </w:rPr>
              <w:t>6</w:t>
            </w:r>
            <w:r w:rsidRPr="008A6A4F">
              <w:rPr>
                <w:sz w:val="19"/>
                <w:szCs w:val="19"/>
              </w:rPr>
              <w:t xml:space="preserve"> - </w:t>
            </w:r>
            <w:r>
              <w:rPr>
                <w:sz w:val="19"/>
                <w:szCs w:val="19"/>
              </w:rPr>
              <w:t>present</w:t>
            </w:r>
          </w:p>
          <w:p w14:paraId="37D28A47" w14:textId="5000BA90" w:rsidR="00701F59" w:rsidRPr="008A6A4F" w:rsidRDefault="00701F59" w:rsidP="00701F59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swim instructor</w:t>
            </w:r>
          </w:p>
          <w:p w14:paraId="74A98296" w14:textId="77777777" w:rsidR="00701F59" w:rsidRDefault="00701F59" w:rsidP="00701F59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Catered weekly plans for specific clients based on experience, strengths, and weaknesses.</w:t>
            </w:r>
          </w:p>
          <w:p w14:paraId="5BD205BB" w14:textId="04D19CDF" w:rsidR="00701F59" w:rsidRPr="00701F59" w:rsidRDefault="00701F59" w:rsidP="00701F59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Managed over 5 clients weekly while maintaining a full-time student schedule. </w:t>
            </w:r>
          </w:p>
        </w:tc>
      </w:tr>
    </w:tbl>
    <w:p w14:paraId="3FF3ACD4" w14:textId="7D806B7C" w:rsidR="00311693" w:rsidRPr="00D330EB" w:rsidRDefault="00311693" w:rsidP="00311693">
      <w:pPr>
        <w:pStyle w:val="Heading1"/>
        <w:rPr>
          <w:sz w:val="20"/>
          <w:szCs w:val="20"/>
        </w:rPr>
      </w:pPr>
      <w:r w:rsidRPr="00D330EB">
        <w:rPr>
          <w:sz w:val="20"/>
          <w:szCs w:val="20"/>
        </w:rPr>
        <w:t>Skills</w:t>
      </w:r>
    </w:p>
    <w:p w14:paraId="023A049B" w14:textId="1171D159" w:rsidR="00311693" w:rsidRDefault="00AF1D50" w:rsidP="00311693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Languages</w:t>
      </w:r>
      <w:r w:rsidR="00311693">
        <w:rPr>
          <w:sz w:val="20"/>
          <w:szCs w:val="20"/>
        </w:rPr>
        <w:t>: HTML/CSS, SQL, MongoDB</w:t>
      </w:r>
    </w:p>
    <w:p w14:paraId="3C057361" w14:textId="20C429CB" w:rsidR="00B51D1B" w:rsidRPr="00D56066" w:rsidRDefault="00311693" w:rsidP="00D56066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Software: Microsoft Project/Access, SAP ERP Sim, IBM AS/400</w:t>
      </w:r>
    </w:p>
    <w:sectPr w:rsidR="00B51D1B" w:rsidRPr="00D56066" w:rsidSect="00D330EB">
      <w:footerReference w:type="default" r:id="rId8"/>
      <w:headerReference w:type="first" r:id="rId9"/>
      <w:pgSz w:w="12240" w:h="15840" w:code="1"/>
      <w:pgMar w:top="720" w:right="1440" w:bottom="79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DEB9C" w14:textId="77777777" w:rsidR="00D309FC" w:rsidRDefault="00D309FC" w:rsidP="0068194B">
      <w:r>
        <w:separator/>
      </w:r>
    </w:p>
    <w:p w14:paraId="78248E6B" w14:textId="77777777" w:rsidR="00D309FC" w:rsidRDefault="00D309FC"/>
    <w:p w14:paraId="2D789B67" w14:textId="77777777" w:rsidR="00D309FC" w:rsidRDefault="00D309FC"/>
  </w:endnote>
  <w:endnote w:type="continuationSeparator" w:id="0">
    <w:p w14:paraId="09B2F4E5" w14:textId="77777777" w:rsidR="00D309FC" w:rsidRDefault="00D309FC" w:rsidP="0068194B">
      <w:r>
        <w:continuationSeparator/>
      </w:r>
    </w:p>
    <w:p w14:paraId="3169A8D1" w14:textId="77777777" w:rsidR="00D309FC" w:rsidRDefault="00D309FC"/>
    <w:p w14:paraId="3D7E3989" w14:textId="77777777" w:rsidR="00D309FC" w:rsidRDefault="00D309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AD6E2" w14:textId="77777777" w:rsidR="00113187" w:rsidRDefault="0011318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06EE0" w14:textId="77777777" w:rsidR="00D309FC" w:rsidRDefault="00D309FC" w:rsidP="0068194B">
      <w:r>
        <w:separator/>
      </w:r>
    </w:p>
    <w:p w14:paraId="409A5CA5" w14:textId="77777777" w:rsidR="00D309FC" w:rsidRDefault="00D309FC"/>
    <w:p w14:paraId="7CE0F48A" w14:textId="77777777" w:rsidR="00D309FC" w:rsidRDefault="00D309FC"/>
  </w:footnote>
  <w:footnote w:type="continuationSeparator" w:id="0">
    <w:p w14:paraId="2049FD4F" w14:textId="77777777" w:rsidR="00D309FC" w:rsidRDefault="00D309FC" w:rsidP="0068194B">
      <w:r>
        <w:continuationSeparator/>
      </w:r>
    </w:p>
    <w:p w14:paraId="51877C17" w14:textId="77777777" w:rsidR="00D309FC" w:rsidRDefault="00D309FC"/>
    <w:p w14:paraId="55B067A1" w14:textId="77777777" w:rsidR="00D309FC" w:rsidRDefault="00D309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FA213" w14:textId="77777777" w:rsidR="00113187" w:rsidRPr="004E01EB" w:rsidRDefault="00113187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B36A3F" wp14:editId="4EFFB8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3A0DA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6C3A65"/>
    <w:multiLevelType w:val="hybridMultilevel"/>
    <w:tmpl w:val="EB3CE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E47CC"/>
    <w:multiLevelType w:val="hybridMultilevel"/>
    <w:tmpl w:val="31528B3A"/>
    <w:lvl w:ilvl="0" w:tplc="A29604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A6A25"/>
    <w:multiLevelType w:val="hybridMultilevel"/>
    <w:tmpl w:val="C2468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9522C"/>
    <w:multiLevelType w:val="hybridMultilevel"/>
    <w:tmpl w:val="49E43B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8690D47"/>
    <w:multiLevelType w:val="hybridMultilevel"/>
    <w:tmpl w:val="29564168"/>
    <w:lvl w:ilvl="0" w:tplc="A29604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6BC7D8D"/>
    <w:multiLevelType w:val="hybridMultilevel"/>
    <w:tmpl w:val="B33A6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F0399"/>
    <w:multiLevelType w:val="hybridMultilevel"/>
    <w:tmpl w:val="55D44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31654"/>
    <w:multiLevelType w:val="hybridMultilevel"/>
    <w:tmpl w:val="79A8A0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30B17"/>
    <w:multiLevelType w:val="multilevel"/>
    <w:tmpl w:val="5A34F36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" w15:restartNumberingAfterBreak="0">
    <w:nsid w:val="7AAE3538"/>
    <w:multiLevelType w:val="hybridMultilevel"/>
    <w:tmpl w:val="ABA66B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7"/>
  </w:num>
  <w:num w:numId="17">
    <w:abstractNumId w:val="19"/>
  </w:num>
  <w:num w:numId="18">
    <w:abstractNumId w:val="12"/>
  </w:num>
  <w:num w:numId="19">
    <w:abstractNumId w:val="10"/>
  </w:num>
  <w:num w:numId="20">
    <w:abstractNumId w:val="21"/>
  </w:num>
  <w:num w:numId="21">
    <w:abstractNumId w:val="20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8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3187"/>
    <w:rsid w:val="00114A91"/>
    <w:rsid w:val="00140827"/>
    <w:rsid w:val="001427E1"/>
    <w:rsid w:val="00156BEF"/>
    <w:rsid w:val="00163668"/>
    <w:rsid w:val="00171566"/>
    <w:rsid w:val="00174676"/>
    <w:rsid w:val="001755A8"/>
    <w:rsid w:val="001777F1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A82"/>
    <w:rsid w:val="00213B4C"/>
    <w:rsid w:val="002253B0"/>
    <w:rsid w:val="002256A7"/>
    <w:rsid w:val="00236D54"/>
    <w:rsid w:val="00241D8C"/>
    <w:rsid w:val="00241FDB"/>
    <w:rsid w:val="0024720C"/>
    <w:rsid w:val="0026146E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5205"/>
    <w:rsid w:val="00307140"/>
    <w:rsid w:val="00311693"/>
    <w:rsid w:val="00316DFF"/>
    <w:rsid w:val="00325B57"/>
    <w:rsid w:val="00336056"/>
    <w:rsid w:val="003544E1"/>
    <w:rsid w:val="00366398"/>
    <w:rsid w:val="00385C1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5BF1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15"/>
    <w:rsid w:val="004E01EB"/>
    <w:rsid w:val="004E2794"/>
    <w:rsid w:val="004E67F2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7510"/>
    <w:rsid w:val="006618E9"/>
    <w:rsid w:val="0068194B"/>
    <w:rsid w:val="00692703"/>
    <w:rsid w:val="006A1962"/>
    <w:rsid w:val="006B5D48"/>
    <w:rsid w:val="006B7D7B"/>
    <w:rsid w:val="006C1A5E"/>
    <w:rsid w:val="006E1507"/>
    <w:rsid w:val="00701F59"/>
    <w:rsid w:val="007055E5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5E05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A6A4F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184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1D50"/>
    <w:rsid w:val="00AF6EDB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404"/>
    <w:rsid w:val="00BD431F"/>
    <w:rsid w:val="00BE423E"/>
    <w:rsid w:val="00BF61AC"/>
    <w:rsid w:val="00C47FA6"/>
    <w:rsid w:val="00C57FC6"/>
    <w:rsid w:val="00C66A7D"/>
    <w:rsid w:val="00C779DA"/>
    <w:rsid w:val="00C814F7"/>
    <w:rsid w:val="00C91230"/>
    <w:rsid w:val="00CA4B4D"/>
    <w:rsid w:val="00CA7E17"/>
    <w:rsid w:val="00CB35C3"/>
    <w:rsid w:val="00CB420B"/>
    <w:rsid w:val="00CD323D"/>
    <w:rsid w:val="00CE4030"/>
    <w:rsid w:val="00CE64B3"/>
    <w:rsid w:val="00CF1A49"/>
    <w:rsid w:val="00D0225D"/>
    <w:rsid w:val="00D0630C"/>
    <w:rsid w:val="00D243A9"/>
    <w:rsid w:val="00D305E5"/>
    <w:rsid w:val="00D309FC"/>
    <w:rsid w:val="00D30BF6"/>
    <w:rsid w:val="00D330EB"/>
    <w:rsid w:val="00D37CD3"/>
    <w:rsid w:val="00D56066"/>
    <w:rsid w:val="00D66A52"/>
    <w:rsid w:val="00D66EFA"/>
    <w:rsid w:val="00D72A2D"/>
    <w:rsid w:val="00D9521A"/>
    <w:rsid w:val="00DA3914"/>
    <w:rsid w:val="00DA59AA"/>
    <w:rsid w:val="00DA78F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72BD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7336"/>
    <w:rsid w:val="00FB31C1"/>
    <w:rsid w:val="00FB58F2"/>
    <w:rsid w:val="00FC002C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A46E0"/>
  <w15:chartTrackingRefBased/>
  <w15:docId w15:val="{E788567B-41CE-4632-A78F-4D982D69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tephen-lee-82217817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%20Le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850AD0501B40C7BDA6E23A30692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F4C3C-9021-4652-957F-446DB8E6F262}"/>
      </w:docPartPr>
      <w:docPartBody>
        <w:p w:rsidR="00EB503E" w:rsidRDefault="007D5692">
          <w:pPr>
            <w:pStyle w:val="2C850AD0501B40C7BDA6E23A306921BF"/>
          </w:pPr>
          <w:r w:rsidRPr="00CF1A49">
            <w:t>·</w:t>
          </w:r>
        </w:p>
      </w:docPartBody>
    </w:docPart>
    <w:docPart>
      <w:docPartPr>
        <w:name w:val="F383F400ADE24CF8BDF3ACA427ECC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FB5DD-086C-4DA0-B210-A5B9224C45AF}"/>
      </w:docPartPr>
      <w:docPartBody>
        <w:p w:rsidR="00EB503E" w:rsidRDefault="007D5692">
          <w:pPr>
            <w:pStyle w:val="F383F400ADE24CF8BDF3ACA427ECC84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1F"/>
    <w:rsid w:val="005B593C"/>
    <w:rsid w:val="0071688B"/>
    <w:rsid w:val="007D5692"/>
    <w:rsid w:val="00C5031F"/>
    <w:rsid w:val="00EB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7CC944B39F48059C48FAE34BF8D028">
    <w:name w:val="FA7CC944B39F48059C48FAE34BF8D02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3E8BCBB4A2B4B9986214203C71782EB">
    <w:name w:val="43E8BCBB4A2B4B9986214203C71782EB"/>
  </w:style>
  <w:style w:type="paragraph" w:customStyle="1" w:styleId="D7FBB6FC1AB244F180EBAA9595321167">
    <w:name w:val="D7FBB6FC1AB244F180EBAA9595321167"/>
  </w:style>
  <w:style w:type="paragraph" w:customStyle="1" w:styleId="2C850AD0501B40C7BDA6E23A306921BF">
    <w:name w:val="2C850AD0501B40C7BDA6E23A306921BF"/>
  </w:style>
  <w:style w:type="paragraph" w:customStyle="1" w:styleId="CE3E2692489F462483215B71A94FC329">
    <w:name w:val="CE3E2692489F462483215B71A94FC329"/>
  </w:style>
  <w:style w:type="paragraph" w:customStyle="1" w:styleId="0285344B310C43DA9EA6C76930579A33">
    <w:name w:val="0285344B310C43DA9EA6C76930579A33"/>
  </w:style>
  <w:style w:type="paragraph" w:customStyle="1" w:styleId="F383F400ADE24CF8BDF3ACA427ECC84F">
    <w:name w:val="F383F400ADE24CF8BDF3ACA427ECC84F"/>
  </w:style>
  <w:style w:type="paragraph" w:customStyle="1" w:styleId="1BE905683E2F454D91203065DFFBA257">
    <w:name w:val="1BE905683E2F454D91203065DFFBA257"/>
  </w:style>
  <w:style w:type="paragraph" w:customStyle="1" w:styleId="35C6D44B7F0C4925A5369C60E918BD58">
    <w:name w:val="35C6D44B7F0C4925A5369C60E918BD58"/>
  </w:style>
  <w:style w:type="paragraph" w:customStyle="1" w:styleId="255778350F4C44A98C358BC5141DE853">
    <w:name w:val="255778350F4C44A98C358BC5141DE853"/>
  </w:style>
  <w:style w:type="paragraph" w:customStyle="1" w:styleId="6C626C2C4D34426DBE1667619F8B5922">
    <w:name w:val="6C626C2C4D34426DBE1667619F8B5922"/>
  </w:style>
  <w:style w:type="paragraph" w:customStyle="1" w:styleId="26B29E00FBBC41B3934EAD744B073E1E">
    <w:name w:val="26B29E00FBBC41B3934EAD744B073E1E"/>
  </w:style>
  <w:style w:type="paragraph" w:customStyle="1" w:styleId="C182996040C9465094EF0A1E742E6246">
    <w:name w:val="C182996040C9465094EF0A1E742E6246"/>
  </w:style>
  <w:style w:type="paragraph" w:customStyle="1" w:styleId="233D35F64B544A0AB90A60D8B5871DBB">
    <w:name w:val="233D35F64B544A0AB90A60D8B5871DBB"/>
  </w:style>
  <w:style w:type="paragraph" w:customStyle="1" w:styleId="23909F4B0B4041B5B4541583D0271165">
    <w:name w:val="23909F4B0B4041B5B4541583D027116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0261FE4F830427BBFC1F70F56B1178B">
    <w:name w:val="A0261FE4F830427BBFC1F70F56B1178B"/>
  </w:style>
  <w:style w:type="paragraph" w:customStyle="1" w:styleId="5F304960AE7B43178A7395FCFF658C2E">
    <w:name w:val="5F304960AE7B43178A7395FCFF658C2E"/>
  </w:style>
  <w:style w:type="paragraph" w:customStyle="1" w:styleId="DDF6B7DB6AC4460D82B4A325F0AD012E">
    <w:name w:val="DDF6B7DB6AC4460D82B4A325F0AD012E"/>
  </w:style>
  <w:style w:type="paragraph" w:customStyle="1" w:styleId="08D91BD8C1B343ED991F4D4CEF47B43F">
    <w:name w:val="08D91BD8C1B343ED991F4D4CEF47B43F"/>
  </w:style>
  <w:style w:type="paragraph" w:customStyle="1" w:styleId="3829D1B5F9FB42BBB69D8BB0C5E8BCCC">
    <w:name w:val="3829D1B5F9FB42BBB69D8BB0C5E8BCCC"/>
  </w:style>
  <w:style w:type="paragraph" w:customStyle="1" w:styleId="46106EDC0DAD4566885176F27ED2CF24">
    <w:name w:val="46106EDC0DAD4566885176F27ED2CF24"/>
  </w:style>
  <w:style w:type="paragraph" w:customStyle="1" w:styleId="9DDF8065C7FB41B8AF9BBF187EC5103A">
    <w:name w:val="9DDF8065C7FB41B8AF9BBF187EC5103A"/>
  </w:style>
  <w:style w:type="paragraph" w:customStyle="1" w:styleId="81C39462B44C4C7EAE08422CF675FC43">
    <w:name w:val="81C39462B44C4C7EAE08422CF675FC43"/>
  </w:style>
  <w:style w:type="paragraph" w:customStyle="1" w:styleId="1859719C94FB48689107FF83C680D0A1">
    <w:name w:val="1859719C94FB48689107FF83C680D0A1"/>
  </w:style>
  <w:style w:type="paragraph" w:customStyle="1" w:styleId="0D61E58070E141CDAC308FC5C1EB732B">
    <w:name w:val="0D61E58070E141CDAC308FC5C1EB732B"/>
  </w:style>
  <w:style w:type="paragraph" w:customStyle="1" w:styleId="18BE6EA3566246D881769B285647C79E">
    <w:name w:val="18BE6EA3566246D881769B285647C79E"/>
  </w:style>
  <w:style w:type="paragraph" w:customStyle="1" w:styleId="31D481A235DA4DAB92F42AB0A96CE055">
    <w:name w:val="31D481A235DA4DAB92F42AB0A96CE055"/>
  </w:style>
  <w:style w:type="paragraph" w:customStyle="1" w:styleId="57013CA60AAC4FE4B4A5D0CE4682BF53">
    <w:name w:val="57013CA60AAC4FE4B4A5D0CE4682BF53"/>
  </w:style>
  <w:style w:type="paragraph" w:customStyle="1" w:styleId="B78CCD713862494E9C9C8300F5D90CA7">
    <w:name w:val="B78CCD713862494E9C9C8300F5D90CA7"/>
  </w:style>
  <w:style w:type="paragraph" w:customStyle="1" w:styleId="3FE0BE23627E406D962B507734C0EAA0">
    <w:name w:val="3FE0BE23627E406D962B507734C0EAA0"/>
  </w:style>
  <w:style w:type="paragraph" w:customStyle="1" w:styleId="860B650324EE4CC19BB128C53A3C7C3E">
    <w:name w:val="860B650324EE4CC19BB128C53A3C7C3E"/>
  </w:style>
  <w:style w:type="paragraph" w:customStyle="1" w:styleId="9429468F9D5F44948FB6579B03C1B945">
    <w:name w:val="9429468F9D5F44948FB6579B03C1B945"/>
  </w:style>
  <w:style w:type="paragraph" w:customStyle="1" w:styleId="154DEBD9836542AC939781940E99BBBE">
    <w:name w:val="154DEBD9836542AC939781940E99BBBE"/>
  </w:style>
  <w:style w:type="paragraph" w:customStyle="1" w:styleId="F5056534FADA4E1A910A16B036A88715">
    <w:name w:val="F5056534FADA4E1A910A16B036A88715"/>
  </w:style>
  <w:style w:type="paragraph" w:customStyle="1" w:styleId="D42C1BE944434E3493FDF95B2BAA02A9">
    <w:name w:val="D42C1BE944434E3493FDF95B2BAA02A9"/>
  </w:style>
  <w:style w:type="paragraph" w:customStyle="1" w:styleId="86CA0DF582214981BC835E242191C795">
    <w:name w:val="86CA0DF582214981BC835E242191C795"/>
  </w:style>
  <w:style w:type="paragraph" w:customStyle="1" w:styleId="CC43FAE5EFF54EA799C9361D722C6AC3">
    <w:name w:val="CC43FAE5EFF54EA799C9361D722C6AC3"/>
  </w:style>
  <w:style w:type="paragraph" w:customStyle="1" w:styleId="E957519EFD724BAEADC7A1E272A6C719">
    <w:name w:val="E957519EFD724BAEADC7A1E272A6C719"/>
  </w:style>
  <w:style w:type="paragraph" w:customStyle="1" w:styleId="EAD5AA1FBBA8427798AD2ACB3D0B71A2">
    <w:name w:val="EAD5AA1FBBA8427798AD2ACB3D0B71A2"/>
  </w:style>
  <w:style w:type="paragraph" w:customStyle="1" w:styleId="290CC3D8E5A4444986D15587CA6E32E7">
    <w:name w:val="290CC3D8E5A4444986D15587CA6E32E7"/>
  </w:style>
  <w:style w:type="paragraph" w:customStyle="1" w:styleId="8F99FB6C76ED428A8803DF345E5F0A26">
    <w:name w:val="8F99FB6C76ED428A8803DF345E5F0A26"/>
  </w:style>
  <w:style w:type="paragraph" w:customStyle="1" w:styleId="81A8876D482B45CE9D7832221A2E8362">
    <w:name w:val="81A8876D482B45CE9D7832221A2E8362"/>
    <w:rsid w:val="00C50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3412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Lee</dc:creator>
  <cp:keywords/>
  <dc:description/>
  <cp:lastModifiedBy>Stephen Lee</cp:lastModifiedBy>
  <cp:revision>19</cp:revision>
  <dcterms:created xsi:type="dcterms:W3CDTF">2020-07-22T20:34:00Z</dcterms:created>
  <dcterms:modified xsi:type="dcterms:W3CDTF">2020-07-28T20:09:00Z</dcterms:modified>
  <cp:category/>
</cp:coreProperties>
</file>